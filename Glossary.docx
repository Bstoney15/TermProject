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E7E89" w14:textId="3E891610" w:rsidR="00E918C5" w:rsidRPr="00C26778" w:rsidRDefault="000E584D">
      <w:pPr>
        <w:pStyle w:val="Title"/>
        <w:jc w:val="right"/>
      </w:pPr>
      <w:r>
        <w:t>Boolean Expression Evaluator</w:t>
      </w:r>
    </w:p>
    <w:p w14:paraId="1B090957" w14:textId="4670C669" w:rsidR="00E918C5" w:rsidRPr="00C26778" w:rsidRDefault="00523CDB">
      <w:pPr>
        <w:pStyle w:val="Title"/>
        <w:jc w:val="right"/>
      </w:pPr>
      <w:r>
        <w:t>Glossary</w:t>
      </w:r>
    </w:p>
    <w:p w14:paraId="44B81197" w14:textId="1B14FB3D" w:rsidR="00E918C5" w:rsidRPr="00C26778" w:rsidRDefault="00E918C5">
      <w:pPr>
        <w:pStyle w:val="Title"/>
        <w:jc w:val="right"/>
        <w:rPr>
          <w:sz w:val="28"/>
        </w:rPr>
      </w:pPr>
      <w:r w:rsidRPr="00C26778">
        <w:rPr>
          <w:sz w:val="28"/>
        </w:rPr>
        <w:t>Version 1.0</w:t>
      </w:r>
    </w:p>
    <w:p w14:paraId="6487B687" w14:textId="77777777" w:rsidR="00E918C5" w:rsidRPr="00C26778" w:rsidRDefault="00E918C5">
      <w:pPr>
        <w:pStyle w:val="Title"/>
        <w:rPr>
          <w:sz w:val="28"/>
        </w:rPr>
      </w:pPr>
    </w:p>
    <w:p w14:paraId="45724FBB" w14:textId="77777777" w:rsidR="00E918C5" w:rsidRPr="00C26778" w:rsidRDefault="00E918C5"/>
    <w:p w14:paraId="55780E42" w14:textId="1933892D" w:rsidR="008E6895" w:rsidRPr="008E6895" w:rsidRDefault="008E6895" w:rsidP="008E6895">
      <w:pPr>
        <w:pStyle w:val="BodyText"/>
      </w:pPr>
    </w:p>
    <w:p w14:paraId="67336814" w14:textId="77777777" w:rsidR="00E918C5" w:rsidRPr="00C26778" w:rsidRDefault="00E918C5">
      <w:pPr>
        <w:pStyle w:val="BodyText"/>
      </w:pPr>
    </w:p>
    <w:p w14:paraId="3A2CAC45" w14:textId="77777777" w:rsidR="00E918C5" w:rsidRPr="00C26778" w:rsidRDefault="00E918C5">
      <w:pPr>
        <w:sectPr w:rsidR="00E918C5" w:rsidRPr="00C26778" w:rsidSect="00BE4D99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9F9D35" w14:textId="77777777" w:rsidR="00E918C5" w:rsidRPr="00C26778" w:rsidRDefault="00E918C5"/>
    <w:p w14:paraId="1F702884" w14:textId="6A35C78A" w:rsidR="6896911B" w:rsidRDefault="6896911B" w:rsidP="10ECC923">
      <w:pPr>
        <w:pStyle w:val="Title"/>
        <w:ind w:left="-20" w:right="-20"/>
      </w:pPr>
      <w:r w:rsidRPr="10ECC923">
        <w:rPr>
          <w:rFonts w:eastAsia="Arial" w:cs="Arial"/>
          <w:bCs/>
          <w:szCs w:val="36"/>
        </w:rPr>
        <w:t>Revision History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269"/>
        <w:gridCol w:w="1135"/>
        <w:gridCol w:w="3687"/>
        <w:gridCol w:w="2269"/>
      </w:tblGrid>
      <w:tr w:rsidR="10ECC923" w14:paraId="085429FF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919AE9" w14:textId="7BB6E108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Date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730059" w14:textId="3B088C0D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Version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B9C103" w14:textId="5A30E563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Description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3C1C1B" w14:textId="2E27F4CD" w:rsidR="10ECC923" w:rsidRDefault="10ECC923" w:rsidP="10ECC923">
            <w:pPr>
              <w:spacing w:after="120"/>
              <w:ind w:left="-20" w:right="-20"/>
              <w:jc w:val="center"/>
            </w:pPr>
            <w:r w:rsidRPr="10ECC923">
              <w:rPr>
                <w:b/>
                <w:bCs/>
              </w:rPr>
              <w:t>Author</w:t>
            </w:r>
          </w:p>
        </w:tc>
      </w:tr>
      <w:tr w:rsidR="10ECC923" w14:paraId="2FCD8376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474DC7" w14:textId="55ECF339" w:rsidR="10ECC923" w:rsidRDefault="00523CDB" w:rsidP="10ECC923">
            <w:pPr>
              <w:spacing w:after="120"/>
              <w:ind w:left="-20" w:right="-20"/>
            </w:pPr>
            <w:r>
              <w:t>25</w:t>
            </w:r>
            <w:r w:rsidR="10ECC923" w:rsidRPr="10ECC923">
              <w:t>/</w:t>
            </w:r>
            <w:r>
              <w:t>Feb</w:t>
            </w:r>
            <w:r w:rsidR="10ECC923" w:rsidRPr="10ECC923">
              <w:t>/2024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A064DB" w14:textId="510BB8B9" w:rsidR="10ECC923" w:rsidRDefault="10ECC923" w:rsidP="10ECC923">
            <w:pPr>
              <w:spacing w:after="120"/>
              <w:ind w:left="-20" w:right="-20"/>
            </w:pPr>
            <w:r w:rsidRPr="10ECC923">
              <w:t>1.0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29F306" w14:textId="205BF885" w:rsidR="1012B911" w:rsidRDefault="1012B911" w:rsidP="10ECC923">
            <w:pPr>
              <w:spacing w:after="120"/>
              <w:ind w:left="-20" w:right="-20"/>
            </w:pPr>
            <w:r w:rsidRPr="10ECC923">
              <w:t>Initial publishing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2CFED0" w14:textId="64C98B33" w:rsidR="10ECC923" w:rsidRDefault="00523CDB" w:rsidP="10ECC923">
            <w:pPr>
              <w:spacing w:after="120"/>
              <w:ind w:left="-20" w:right="-20"/>
            </w:pPr>
            <w:r>
              <w:t>Schmidt, S.</w:t>
            </w:r>
          </w:p>
        </w:tc>
      </w:tr>
      <w:tr w:rsidR="10ECC923" w14:paraId="482B8FDF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483A4" w14:textId="376E0A0C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19509E" w14:textId="39239F9F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3CFE5" w14:textId="562D56D4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B6C9E4" w14:textId="1898BB17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  <w:tr w:rsidR="10ECC923" w14:paraId="1D7781F5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9D360" w14:textId="7A7412C5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6D3C80" w14:textId="497579B4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4B3C1" w14:textId="2637C157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421A7A" w14:textId="021E2F2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  <w:tr w:rsidR="10ECC923" w14:paraId="7C09DC52" w14:textId="77777777" w:rsidTr="10ECC923">
        <w:trPr>
          <w:trHeight w:val="300"/>
        </w:trPr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847A8E" w14:textId="52F98B05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DE671" w14:textId="46C76A9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3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6E8012" w14:textId="7D399509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  <w:tc>
          <w:tcPr>
            <w:tcW w:w="22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C40CC4" w14:textId="1131174A" w:rsidR="10ECC923" w:rsidRDefault="10ECC923" w:rsidP="10ECC923">
            <w:pPr>
              <w:spacing w:after="120"/>
              <w:ind w:left="-20" w:right="-20"/>
            </w:pPr>
            <w:r w:rsidRPr="10ECC923">
              <w:t xml:space="preserve"> </w:t>
            </w:r>
          </w:p>
        </w:tc>
      </w:tr>
    </w:tbl>
    <w:p w14:paraId="00F471E6" w14:textId="3066B443" w:rsidR="10ECC923" w:rsidRDefault="10ECC923" w:rsidP="10ECC923">
      <w:pPr>
        <w:ind w:left="-20" w:right="-20"/>
      </w:pPr>
    </w:p>
    <w:p w14:paraId="2C9C40C6" w14:textId="29787593" w:rsidR="10ECC923" w:rsidRDefault="10ECC923" w:rsidP="10ECC923">
      <w:bookmarkStart w:id="0" w:name="_Toc447095913"/>
    </w:p>
    <w:p w14:paraId="2C7016B1" w14:textId="77777777" w:rsidR="00F7431B" w:rsidRPr="00D62F3F" w:rsidRDefault="000E584D" w:rsidP="00F7431B">
      <w:pPr>
        <w:pStyle w:val="Title"/>
        <w:rPr>
          <w:b w:val="0"/>
          <w:bCs/>
          <w:i/>
          <w:iCs/>
          <w:sz w:val="22"/>
          <w:szCs w:val="12"/>
        </w:rPr>
      </w:pPr>
      <w:r>
        <w:rPr>
          <w:rStyle w:val="Strong"/>
        </w:rPr>
        <w:br w:type="page"/>
      </w:r>
      <w:r w:rsidR="00F7431B" w:rsidRPr="00C26778">
        <w:lastRenderedPageBreak/>
        <w:t>Table of Contents</w:t>
      </w:r>
      <w:r w:rsidR="00F7431B">
        <w:t xml:space="preserve"> </w:t>
      </w:r>
    </w:p>
    <w:p w14:paraId="63234975" w14:textId="77777777" w:rsidR="00F7431B" w:rsidRPr="00C26778" w:rsidRDefault="00F7431B" w:rsidP="00F7431B"/>
    <w:p w14:paraId="5BC60071" w14:textId="77777777" w:rsidR="00F7431B" w:rsidRPr="00C26778" w:rsidRDefault="00F7431B" w:rsidP="00F7431B"/>
    <w:p w14:paraId="2AB9AB6D" w14:textId="40B80BAA" w:rsidR="0076276F" w:rsidRDefault="00F7431B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r w:rsidRPr="00C26778">
        <w:rPr>
          <w:b w:val="0"/>
        </w:rPr>
        <w:fldChar w:fldCharType="begin"/>
      </w:r>
      <w:r w:rsidRPr="00C26778">
        <w:rPr>
          <w:b w:val="0"/>
        </w:rPr>
        <w:instrText xml:space="preserve"> TOC \o "1-2" \h \z </w:instrText>
      </w:r>
      <w:r w:rsidRPr="00C26778">
        <w:rPr>
          <w:b w:val="0"/>
        </w:rPr>
        <w:fldChar w:fldCharType="separate"/>
      </w:r>
      <w:hyperlink w:anchor="_Toc159773976" w:history="1">
        <w:r w:rsidR="0076276F" w:rsidRPr="002823A5">
          <w:rPr>
            <w:rStyle w:val="Hyperlink"/>
            <w:noProof/>
          </w:rPr>
          <w:t>1.</w:t>
        </w:r>
        <w:r w:rsidR="0076276F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="0076276F" w:rsidRPr="002823A5">
          <w:rPr>
            <w:rStyle w:val="Hyperlink"/>
            <w:noProof/>
          </w:rPr>
          <w:t>Introduction</w:t>
        </w:r>
        <w:r w:rsidR="0076276F">
          <w:rPr>
            <w:noProof/>
            <w:webHidden/>
          </w:rPr>
          <w:tab/>
        </w:r>
        <w:r w:rsidR="0076276F">
          <w:rPr>
            <w:noProof/>
            <w:webHidden/>
          </w:rPr>
          <w:fldChar w:fldCharType="begin"/>
        </w:r>
        <w:r w:rsidR="0076276F">
          <w:rPr>
            <w:noProof/>
            <w:webHidden/>
          </w:rPr>
          <w:instrText xml:space="preserve"> PAGEREF _Toc159773976 \h </w:instrText>
        </w:r>
        <w:r w:rsidR="0076276F">
          <w:rPr>
            <w:noProof/>
            <w:webHidden/>
          </w:rPr>
        </w:r>
        <w:r w:rsidR="0076276F">
          <w:rPr>
            <w:noProof/>
            <w:webHidden/>
          </w:rPr>
          <w:fldChar w:fldCharType="separate"/>
        </w:r>
        <w:r w:rsidR="0076276F">
          <w:rPr>
            <w:noProof/>
            <w:webHidden/>
          </w:rPr>
          <w:t>4</w:t>
        </w:r>
        <w:r w:rsidR="0076276F">
          <w:rPr>
            <w:noProof/>
            <w:webHidden/>
          </w:rPr>
          <w:fldChar w:fldCharType="end"/>
        </w:r>
      </w:hyperlink>
    </w:p>
    <w:p w14:paraId="2FF2351D" w14:textId="2F13EC77" w:rsidR="0076276F" w:rsidRDefault="0076276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3977" w:history="1">
        <w:r w:rsidRPr="002823A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EC5C11" w14:textId="6A5F8C2A" w:rsidR="0076276F" w:rsidRDefault="0076276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3978" w:history="1">
        <w:r w:rsidRPr="002823A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9503C4" w14:textId="42DA1679" w:rsidR="0076276F" w:rsidRDefault="0076276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3979" w:history="1">
        <w:r w:rsidRPr="002823A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BE5F54" w14:textId="301DA3B6" w:rsidR="0076276F" w:rsidRDefault="0076276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3980" w:history="1">
        <w:r w:rsidRPr="002823A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5BED5D" w14:textId="44B8E7AF" w:rsidR="0076276F" w:rsidRDefault="0076276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59773981" w:history="1">
        <w:r w:rsidRPr="002823A5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ADC614" w14:textId="653D8346" w:rsidR="0076276F" w:rsidRDefault="0076276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9773982" w:history="1">
        <w:r w:rsidRPr="002823A5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4B712" w14:textId="432134E0" w:rsidR="0076276F" w:rsidRDefault="0076276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9773983" w:history="1">
        <w:r w:rsidRPr="002823A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400428" w14:textId="00371327" w:rsidR="0076276F" w:rsidRDefault="0076276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14:ligatures w14:val="standardContextual"/>
        </w:rPr>
      </w:pPr>
      <w:hyperlink w:anchor="_Toc159773984" w:history="1">
        <w:r w:rsidRPr="002823A5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14:ligatures w14:val="standardContextual"/>
          </w:rPr>
          <w:tab/>
        </w:r>
        <w:r w:rsidRPr="002823A5">
          <w:rPr>
            <w:rStyle w:val="Hyperlink"/>
            <w:noProof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_Toc159773984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8CCAD3" w14:textId="00EC4B7A" w:rsidR="00E918C5" w:rsidRPr="00C26778" w:rsidRDefault="00F7431B" w:rsidP="00F7431B">
      <w:pPr>
        <w:pStyle w:val="BodyText"/>
        <w:rPr>
          <w:rStyle w:val="Strong"/>
        </w:rPr>
      </w:pPr>
      <w:r w:rsidRPr="00C26778">
        <w:rPr>
          <w:b/>
          <w:szCs w:val="24"/>
        </w:rPr>
        <w:fldChar w:fldCharType="end"/>
      </w:r>
    </w:p>
    <w:bookmarkEnd w:id="0"/>
    <w:p w14:paraId="1813C96D" w14:textId="4C7F8ACA" w:rsidR="00FD70C3" w:rsidRPr="00C26778" w:rsidRDefault="00F7431B" w:rsidP="00FD70C3">
      <w:pPr>
        <w:pStyle w:val="Title"/>
      </w:pPr>
      <w:r>
        <w:br w:type="page"/>
      </w:r>
      <w:r w:rsidR="00523CDB">
        <w:lastRenderedPageBreak/>
        <w:t>Glossary</w:t>
      </w:r>
    </w:p>
    <w:p w14:paraId="4A230814" w14:textId="77777777" w:rsidR="00FD70C3" w:rsidRPr="00C26778" w:rsidRDefault="00FD70C3" w:rsidP="00FD70C3">
      <w:pPr>
        <w:pStyle w:val="Heading1"/>
        <w:numPr>
          <w:ilvl w:val="0"/>
          <w:numId w:val="0"/>
        </w:numPr>
      </w:pPr>
    </w:p>
    <w:p w14:paraId="57A3C5A6" w14:textId="1558323B" w:rsidR="00FD70C3" w:rsidRPr="00C26778" w:rsidRDefault="00FD70C3" w:rsidP="00E31ED4">
      <w:pPr>
        <w:pStyle w:val="Heading1"/>
      </w:pPr>
      <w:bookmarkStart w:id="1" w:name="_Toc524312826"/>
      <w:bookmarkStart w:id="2" w:name="_Toc159773976"/>
      <w:r w:rsidRPr="00C26778">
        <w:t>Introduction</w:t>
      </w:r>
      <w:bookmarkEnd w:id="1"/>
      <w:bookmarkEnd w:id="2"/>
    </w:p>
    <w:p w14:paraId="40E25808" w14:textId="77777777" w:rsidR="00FD70C3" w:rsidRPr="00C26778" w:rsidRDefault="00FD70C3" w:rsidP="00FD70C3">
      <w:pPr>
        <w:pStyle w:val="Heading2"/>
      </w:pPr>
      <w:bookmarkStart w:id="3" w:name="_Toc524312827"/>
      <w:bookmarkStart w:id="4" w:name="_Toc159773977"/>
      <w:r w:rsidRPr="00C26778">
        <w:t>Purpose</w:t>
      </w:r>
      <w:bookmarkEnd w:id="3"/>
      <w:bookmarkEnd w:id="4"/>
    </w:p>
    <w:p w14:paraId="39E6031F" w14:textId="751C3C05" w:rsidR="00FD70C3" w:rsidRPr="002733AF" w:rsidRDefault="00FD70C3" w:rsidP="00FD70C3">
      <w:pPr>
        <w:pStyle w:val="BodyText"/>
      </w:pPr>
      <w:r w:rsidRPr="00C26778">
        <w:t>The purpose of the</w:t>
      </w:r>
      <w:r w:rsidR="00D33F47">
        <w:rPr>
          <w:i/>
          <w:iCs/>
        </w:rPr>
        <w:t xml:space="preserve"> </w:t>
      </w:r>
      <w:r w:rsidR="00D33F47">
        <w:rPr>
          <w:b/>
          <w:bCs/>
        </w:rPr>
        <w:t>Glossary</w:t>
      </w:r>
      <w:r w:rsidR="00D33F47">
        <w:t xml:space="preserve"> is to </w:t>
      </w:r>
      <w:r w:rsidR="005F4551">
        <w:t xml:space="preserve">house the definitions, acronyms, and abbreviations used in the </w:t>
      </w:r>
      <w:r w:rsidR="005F4551">
        <w:rPr>
          <w:i/>
          <w:iCs/>
        </w:rPr>
        <w:t>Project Management Plan</w:t>
      </w:r>
      <w:r w:rsidR="002733AF">
        <w:t>.</w:t>
      </w:r>
    </w:p>
    <w:p w14:paraId="48127E33" w14:textId="38763AEA" w:rsidR="00FD70C3" w:rsidRPr="002733AF" w:rsidRDefault="00FD70C3" w:rsidP="00FD70C3">
      <w:pPr>
        <w:pStyle w:val="BodyText"/>
      </w:pPr>
      <w:r w:rsidRPr="00C26778">
        <w:t xml:space="preserve">The following people use the </w:t>
      </w:r>
      <w:r w:rsidR="002733AF">
        <w:rPr>
          <w:b/>
          <w:bCs/>
        </w:rPr>
        <w:t>Glossary</w:t>
      </w:r>
      <w:r w:rsidR="002733AF">
        <w:t>.</w:t>
      </w:r>
    </w:p>
    <w:p w14:paraId="08803E60" w14:textId="600B698F" w:rsidR="00FD70C3" w:rsidRPr="00C26778" w:rsidRDefault="00FD70C3" w:rsidP="00FD70C3">
      <w:pPr>
        <w:pStyle w:val="BodyText"/>
        <w:numPr>
          <w:ilvl w:val="0"/>
          <w:numId w:val="45"/>
        </w:numPr>
      </w:pPr>
      <w:r w:rsidRPr="00C26778">
        <w:t xml:space="preserve">The </w:t>
      </w:r>
      <w:r w:rsidR="002733AF">
        <w:rPr>
          <w:rStyle w:val="Strong"/>
        </w:rPr>
        <w:t xml:space="preserve">stakeholders </w:t>
      </w:r>
      <w:proofErr w:type="spellStart"/>
      <w:r w:rsidR="00F54C5C" w:rsidRPr="00C26778">
        <w:t>se</w:t>
      </w:r>
      <w:proofErr w:type="spellEnd"/>
      <w:r w:rsidR="00F54C5C" w:rsidRPr="00C26778">
        <w:t xml:space="preserve"> it to understand </w:t>
      </w:r>
      <w:r w:rsidR="00F54C5C">
        <w:rPr>
          <w:rStyle w:val="Strong"/>
          <w:b w:val="0"/>
          <w:bCs w:val="0"/>
        </w:rPr>
        <w:t xml:space="preserve">any definitions, acronyms, and abbreviations made in the </w:t>
      </w:r>
      <w:r w:rsidR="00F54C5C">
        <w:rPr>
          <w:rStyle w:val="Strong"/>
          <w:b w:val="0"/>
          <w:bCs w:val="0"/>
          <w:i/>
          <w:iCs/>
        </w:rPr>
        <w:t>Project Management Plan</w:t>
      </w:r>
      <w:r w:rsidR="00F54C5C">
        <w:rPr>
          <w:rStyle w:val="Strong"/>
          <w:b w:val="0"/>
          <w:bCs w:val="0"/>
        </w:rPr>
        <w:t>.</w:t>
      </w:r>
    </w:p>
    <w:p w14:paraId="3AE5A62B" w14:textId="0B3F6E2F" w:rsidR="00FD70C3" w:rsidRPr="00C26778" w:rsidRDefault="00FD70C3" w:rsidP="00FD70C3">
      <w:pPr>
        <w:pStyle w:val="BodyText"/>
        <w:numPr>
          <w:ilvl w:val="0"/>
          <w:numId w:val="45"/>
        </w:numPr>
      </w:pPr>
      <w:r w:rsidRPr="00C26778">
        <w:rPr>
          <w:rStyle w:val="Strong"/>
        </w:rPr>
        <w:t>Project team members</w:t>
      </w:r>
      <w:r w:rsidRPr="00C26778">
        <w:t xml:space="preserve"> use it to understand </w:t>
      </w:r>
      <w:r w:rsidR="002733AF">
        <w:rPr>
          <w:rStyle w:val="Strong"/>
          <w:b w:val="0"/>
          <w:bCs w:val="0"/>
        </w:rPr>
        <w:t xml:space="preserve">any </w:t>
      </w:r>
      <w:r w:rsidR="002733AF">
        <w:rPr>
          <w:rStyle w:val="Strong"/>
          <w:b w:val="0"/>
          <w:bCs w:val="0"/>
        </w:rPr>
        <w:t xml:space="preserve">definitions, </w:t>
      </w:r>
      <w:r w:rsidR="00F54C5C">
        <w:rPr>
          <w:rStyle w:val="Strong"/>
          <w:b w:val="0"/>
          <w:bCs w:val="0"/>
        </w:rPr>
        <w:t xml:space="preserve">acronyms, and abbreviations </w:t>
      </w:r>
      <w:r w:rsidR="002733AF">
        <w:rPr>
          <w:rStyle w:val="Strong"/>
          <w:b w:val="0"/>
          <w:bCs w:val="0"/>
        </w:rPr>
        <w:t xml:space="preserve">made in the </w:t>
      </w:r>
      <w:r w:rsidR="002733AF">
        <w:rPr>
          <w:rStyle w:val="Strong"/>
          <w:b w:val="0"/>
          <w:bCs w:val="0"/>
          <w:i/>
          <w:iCs/>
        </w:rPr>
        <w:t>Project Management Plan</w:t>
      </w:r>
      <w:r w:rsidR="002733AF">
        <w:rPr>
          <w:rStyle w:val="Strong"/>
          <w:b w:val="0"/>
          <w:bCs w:val="0"/>
        </w:rPr>
        <w:t>.</w:t>
      </w:r>
    </w:p>
    <w:p w14:paraId="1724896E" w14:textId="77777777" w:rsidR="00FD70C3" w:rsidRPr="00C26778" w:rsidRDefault="00FD70C3" w:rsidP="00FD70C3">
      <w:pPr>
        <w:pStyle w:val="Heading2"/>
      </w:pPr>
      <w:bookmarkStart w:id="5" w:name="_Toc524312828"/>
      <w:bookmarkStart w:id="6" w:name="_Toc159773978"/>
      <w:r w:rsidRPr="00C26778">
        <w:t>Scope</w:t>
      </w:r>
      <w:bookmarkEnd w:id="5"/>
      <w:bookmarkEnd w:id="6"/>
    </w:p>
    <w:p w14:paraId="250AA3EC" w14:textId="1D6A16B5" w:rsidR="00FD70C3" w:rsidRPr="00C34278" w:rsidRDefault="00FD70C3" w:rsidP="00FD70C3">
      <w:pPr>
        <w:pStyle w:val="BodyText"/>
      </w:pPr>
      <w:r w:rsidRPr="00C26778">
        <w:t xml:space="preserve">This </w:t>
      </w:r>
      <w:r w:rsidR="00C34278">
        <w:rPr>
          <w:b/>
          <w:bCs/>
        </w:rPr>
        <w:t>Glossary</w:t>
      </w:r>
      <w:r w:rsidR="00C34278">
        <w:t xml:space="preserve"> is applicable to all referenced documents in the </w:t>
      </w:r>
      <w:r w:rsidR="00C34278">
        <w:rPr>
          <w:i/>
          <w:iCs/>
        </w:rPr>
        <w:t>Project Management Plan</w:t>
      </w:r>
      <w:r w:rsidR="00C34278">
        <w:t>.</w:t>
      </w:r>
    </w:p>
    <w:p w14:paraId="243F5F97" w14:textId="77777777" w:rsidR="00FD70C3" w:rsidRPr="00C26778" w:rsidRDefault="00FD70C3" w:rsidP="00FD70C3">
      <w:pPr>
        <w:pStyle w:val="Heading2"/>
      </w:pPr>
      <w:bookmarkStart w:id="7" w:name="_Toc524312829"/>
      <w:bookmarkStart w:id="8" w:name="_Toc159773979"/>
      <w:r w:rsidRPr="00C26778">
        <w:t>Definitions, Acronyms, and Abbreviations</w:t>
      </w:r>
      <w:bookmarkEnd w:id="7"/>
      <w:bookmarkEnd w:id="8"/>
    </w:p>
    <w:p w14:paraId="57EF2B28" w14:textId="77777777" w:rsidR="00FD70C3" w:rsidRPr="00C26778" w:rsidRDefault="00FD70C3" w:rsidP="00FD70C3">
      <w:pPr>
        <w:pStyle w:val="BodyText"/>
      </w:pPr>
      <w:r w:rsidRPr="00C26778">
        <w:t>See the Project Glossary.</w:t>
      </w:r>
    </w:p>
    <w:p w14:paraId="0D5793EC" w14:textId="77777777" w:rsidR="00FD70C3" w:rsidRPr="00C26778" w:rsidRDefault="00FD70C3" w:rsidP="00FD70C3">
      <w:pPr>
        <w:pStyle w:val="Heading2"/>
      </w:pPr>
      <w:bookmarkStart w:id="9" w:name="_Toc524312830"/>
      <w:bookmarkStart w:id="10" w:name="_Toc159773980"/>
      <w:r w:rsidRPr="00C26778">
        <w:t>References</w:t>
      </w:r>
      <w:bookmarkEnd w:id="9"/>
      <w:bookmarkEnd w:id="10"/>
    </w:p>
    <w:p w14:paraId="6C4F01CE" w14:textId="77777777" w:rsidR="00FD70C3" w:rsidRPr="0055366D" w:rsidRDefault="00FD70C3" w:rsidP="00FD70C3">
      <w:pPr>
        <w:pStyle w:val="InfoBlue"/>
        <w:rPr>
          <w:i w:val="0"/>
          <w:iCs/>
          <w:color w:val="auto"/>
        </w:rPr>
      </w:pPr>
      <w:r w:rsidRPr="0055366D">
        <w:rPr>
          <w:i w:val="0"/>
          <w:iCs/>
          <w:color w:val="auto"/>
        </w:rPr>
        <w:t xml:space="preserve">For the </w:t>
      </w:r>
      <w:r w:rsidRPr="0055366D">
        <w:rPr>
          <w:b/>
          <w:bCs/>
          <w:i w:val="0"/>
          <w:iCs/>
          <w:color w:val="auto"/>
        </w:rPr>
        <w:t>Software Development Plan</w:t>
      </w:r>
      <w:r w:rsidRPr="0055366D">
        <w:rPr>
          <w:i w:val="0"/>
          <w:iCs/>
          <w:color w:val="auto"/>
        </w:rPr>
        <w:t xml:space="preserve">, the list of referenced artifacts includes: </w:t>
      </w:r>
    </w:p>
    <w:p w14:paraId="152D400F" w14:textId="77777777" w:rsidR="00A20980" w:rsidRPr="0055366D" w:rsidRDefault="00A20980" w:rsidP="00A20980">
      <w:pPr>
        <w:pStyle w:val="InfoBlue"/>
        <w:numPr>
          <w:ilvl w:val="0"/>
          <w:numId w:val="31"/>
        </w:numPr>
        <w:tabs>
          <w:tab w:val="clear" w:pos="360"/>
        </w:tabs>
        <w:ind w:left="1440"/>
        <w:rPr>
          <w:i w:val="0"/>
          <w:iCs/>
          <w:color w:val="auto"/>
        </w:rPr>
      </w:pPr>
      <w:bookmarkStart w:id="11" w:name="_Toc524312831"/>
      <w:bookmarkStart w:id="12" w:name="_Toc11132099"/>
      <w:r w:rsidRPr="0055366D">
        <w:rPr>
          <w:color w:val="auto"/>
        </w:rPr>
        <w:t>Vision Document</w:t>
      </w:r>
      <w:r w:rsidRPr="0055366D">
        <w:rPr>
          <w:i w:val="0"/>
          <w:iCs/>
          <w:color w:val="auto"/>
        </w:rPr>
        <w:t>, 17/Feb/24, KU SoE, EECS Dept.</w:t>
      </w:r>
    </w:p>
    <w:p w14:paraId="03FF2D02" w14:textId="77777777" w:rsidR="00A20980" w:rsidRPr="0055366D" w:rsidRDefault="00A20980" w:rsidP="00A20980">
      <w:pPr>
        <w:pStyle w:val="InfoBlue"/>
        <w:numPr>
          <w:ilvl w:val="0"/>
          <w:numId w:val="31"/>
        </w:numPr>
        <w:tabs>
          <w:tab w:val="clear" w:pos="360"/>
        </w:tabs>
        <w:ind w:left="1440"/>
        <w:rPr>
          <w:i w:val="0"/>
          <w:iCs/>
          <w:color w:val="auto"/>
        </w:rPr>
      </w:pPr>
      <w:r w:rsidRPr="0055366D">
        <w:rPr>
          <w:color w:val="auto"/>
        </w:rPr>
        <w:t>Vision Statement</w:t>
      </w:r>
      <w:r w:rsidRPr="0055366D">
        <w:rPr>
          <w:i w:val="0"/>
          <w:iCs/>
          <w:color w:val="auto"/>
        </w:rPr>
        <w:t>, 25/Feb/24, KFP</w:t>
      </w:r>
    </w:p>
    <w:p w14:paraId="6F6E69FC" w14:textId="07898291" w:rsidR="00A20980" w:rsidRPr="0055366D" w:rsidRDefault="0055366D" w:rsidP="00A20980">
      <w:pPr>
        <w:pStyle w:val="InfoBlue"/>
        <w:numPr>
          <w:ilvl w:val="0"/>
          <w:numId w:val="31"/>
        </w:numPr>
        <w:tabs>
          <w:tab w:val="clear" w:pos="360"/>
        </w:tabs>
        <w:ind w:left="1440"/>
        <w:rPr>
          <w:i w:val="0"/>
          <w:iCs/>
          <w:color w:val="auto"/>
        </w:rPr>
      </w:pPr>
      <w:r w:rsidRPr="0055366D">
        <w:rPr>
          <w:color w:val="auto"/>
        </w:rPr>
        <w:t>Project Management Plan</w:t>
      </w:r>
      <w:r w:rsidR="00A20980" w:rsidRPr="0055366D">
        <w:rPr>
          <w:i w:val="0"/>
          <w:iCs/>
          <w:color w:val="auto"/>
        </w:rPr>
        <w:t xml:space="preserve"> v1.0, 25/Feb/24, KFP</w:t>
      </w:r>
    </w:p>
    <w:p w14:paraId="79E4D497" w14:textId="77777777" w:rsidR="00A20980" w:rsidRPr="0055366D" w:rsidRDefault="00A20980" w:rsidP="00A20980">
      <w:pPr>
        <w:pStyle w:val="InfoBlue"/>
        <w:numPr>
          <w:ilvl w:val="0"/>
          <w:numId w:val="31"/>
        </w:numPr>
        <w:tabs>
          <w:tab w:val="clear" w:pos="360"/>
        </w:tabs>
        <w:ind w:left="1440"/>
        <w:rPr>
          <w:i w:val="0"/>
          <w:iCs/>
          <w:color w:val="auto"/>
        </w:rPr>
      </w:pPr>
      <w:r w:rsidRPr="0055366D">
        <w:rPr>
          <w:color w:val="auto"/>
        </w:rPr>
        <w:t>Configuration Management Plan</w:t>
      </w:r>
      <w:r w:rsidRPr="0055366D">
        <w:rPr>
          <w:i w:val="0"/>
          <w:iCs/>
          <w:color w:val="auto"/>
        </w:rPr>
        <w:t xml:space="preserve"> v1.0, 25/Feb/24, KFP</w:t>
      </w:r>
    </w:p>
    <w:p w14:paraId="5ABCA25C" w14:textId="77777777" w:rsidR="00A20980" w:rsidRPr="0055366D" w:rsidRDefault="00A20980" w:rsidP="00A20980">
      <w:pPr>
        <w:pStyle w:val="BodyText"/>
        <w:numPr>
          <w:ilvl w:val="0"/>
          <w:numId w:val="31"/>
        </w:numPr>
        <w:tabs>
          <w:tab w:val="clear" w:pos="360"/>
        </w:tabs>
        <w:ind w:left="1440"/>
        <w:rPr>
          <w:iCs/>
        </w:rPr>
      </w:pPr>
      <w:r w:rsidRPr="0055366D">
        <w:rPr>
          <w:i/>
        </w:rPr>
        <w:t>Risk Assessment</w:t>
      </w:r>
      <w:r w:rsidRPr="0055366D">
        <w:rPr>
          <w:iCs/>
        </w:rPr>
        <w:t xml:space="preserve"> v1.0, 25/Feb/24, KFP</w:t>
      </w:r>
    </w:p>
    <w:p w14:paraId="448A17CB" w14:textId="1523F579" w:rsidR="00523CDB" w:rsidRDefault="00523CDB" w:rsidP="00854BCD">
      <w:pPr>
        <w:pStyle w:val="Heading2"/>
      </w:pPr>
      <w:bookmarkStart w:id="13" w:name="_Toc159773981"/>
      <w:r>
        <w:t>Overview</w:t>
      </w:r>
      <w:bookmarkEnd w:id="11"/>
      <w:bookmarkEnd w:id="12"/>
      <w:bookmarkEnd w:id="13"/>
    </w:p>
    <w:p w14:paraId="534F62DA" w14:textId="72803D6A" w:rsidR="00523CDB" w:rsidRDefault="00523CDB" w:rsidP="00523CDB">
      <w:pPr>
        <w:pStyle w:val="BodyText"/>
      </w:pPr>
      <w:r>
        <w:t xml:space="preserve">This </w:t>
      </w:r>
      <w:r w:rsidR="0055366D">
        <w:rPr>
          <w:b/>
          <w:bCs/>
        </w:rPr>
        <w:t xml:space="preserve">Glossary </w:t>
      </w:r>
      <w:r>
        <w:t>contains the following information:</w:t>
      </w:r>
    </w:p>
    <w:p w14:paraId="279028C7" w14:textId="73DAB8D4" w:rsidR="00523CDB" w:rsidRDefault="0055366D" w:rsidP="00523CDB">
      <w:pPr>
        <w:pStyle w:val="BodyText"/>
        <w:tabs>
          <w:tab w:val="left" w:pos="3780"/>
        </w:tabs>
        <w:ind w:left="3690" w:hanging="2970"/>
      </w:pPr>
      <w:r>
        <w:t>Definitions</w:t>
      </w:r>
      <w:r w:rsidR="00523CDB">
        <w:t xml:space="preserve">            </w:t>
      </w:r>
      <w:r>
        <w:t xml:space="preserve"> </w:t>
      </w:r>
      <w:r w:rsidR="00523CDB">
        <w:t xml:space="preserve"> —           provides</w:t>
      </w:r>
      <w:r>
        <w:t xml:space="preserve"> definitions of any </w:t>
      </w:r>
      <w:r w:rsidR="00854BCD">
        <w:t xml:space="preserve">common </w:t>
      </w:r>
      <w:r>
        <w:t xml:space="preserve">terms used </w:t>
      </w:r>
      <w:r w:rsidR="00B02F5A">
        <w:t>in any artifacts of the project.</w:t>
      </w:r>
    </w:p>
    <w:p w14:paraId="60792897" w14:textId="73B5844C" w:rsidR="00523CDB" w:rsidRDefault="0055366D" w:rsidP="00523CDB">
      <w:pPr>
        <w:pStyle w:val="BodyText"/>
        <w:ind w:left="3690" w:hanging="2970"/>
      </w:pPr>
      <w:r>
        <w:t>Acronyms</w:t>
      </w:r>
      <w:r w:rsidR="00523CDB">
        <w:t xml:space="preserve">        </w:t>
      </w:r>
      <w:r>
        <w:t xml:space="preserve">     </w:t>
      </w:r>
      <w:r w:rsidR="00523CDB">
        <w:t xml:space="preserve"> </w:t>
      </w:r>
      <w:r>
        <w:t xml:space="preserve"> </w:t>
      </w:r>
      <w:r w:rsidR="00523CDB">
        <w:t xml:space="preserve">—           </w:t>
      </w:r>
      <w:r w:rsidR="00B02F5A">
        <w:t xml:space="preserve">provides definitions of any </w:t>
      </w:r>
      <w:r w:rsidR="00B02F5A">
        <w:t>acronyms</w:t>
      </w:r>
      <w:r w:rsidR="00B02F5A">
        <w:t xml:space="preserve"> used in any artifacts of the project.</w:t>
      </w:r>
    </w:p>
    <w:p w14:paraId="231721F1" w14:textId="075852AA" w:rsidR="00523CDB" w:rsidRDefault="0055366D" w:rsidP="00523CDB">
      <w:pPr>
        <w:pStyle w:val="BodyText"/>
        <w:ind w:left="3690" w:hanging="2970"/>
      </w:pPr>
      <w:r>
        <w:t>Abbreviations</w:t>
      </w:r>
      <w:r w:rsidR="00523CDB">
        <w:t xml:space="preserve">         —          </w:t>
      </w:r>
      <w:r w:rsidR="00B02F5A">
        <w:t xml:space="preserve">provides definitions of any </w:t>
      </w:r>
      <w:r w:rsidR="00B02F5A">
        <w:t>abbreviations</w:t>
      </w:r>
      <w:r w:rsidR="00B02F5A">
        <w:t xml:space="preserve"> used in any artifacts of the project.</w:t>
      </w:r>
    </w:p>
    <w:p w14:paraId="24AF90AD" w14:textId="77777777" w:rsidR="00523CDB" w:rsidRPr="00523CDB" w:rsidRDefault="00523CDB" w:rsidP="00523CDB">
      <w:pPr>
        <w:pStyle w:val="BodyText"/>
      </w:pPr>
    </w:p>
    <w:p w14:paraId="4784D0DC" w14:textId="559D85A4" w:rsidR="00E918C5" w:rsidRDefault="00FD70C3" w:rsidP="00FD70C3">
      <w:pPr>
        <w:pStyle w:val="Heading1"/>
      </w:pPr>
      <w:r>
        <w:br w:type="page"/>
      </w:r>
      <w:bookmarkStart w:id="14" w:name="_Toc159773982"/>
      <w:r w:rsidR="006C389F">
        <w:lastRenderedPageBreak/>
        <w:t>Definitions</w:t>
      </w:r>
      <w:bookmarkEnd w:id="14"/>
    </w:p>
    <w:p w14:paraId="453A9B1C" w14:textId="509D83B0" w:rsidR="006C389F" w:rsidRPr="006C389F" w:rsidRDefault="006C389F" w:rsidP="006C389F">
      <w:pPr>
        <w:numPr>
          <w:ilvl w:val="0"/>
          <w:numId w:val="48"/>
        </w:numPr>
      </w:pPr>
      <w:r>
        <w:t xml:space="preserve">No definitions </w:t>
      </w:r>
      <w:r w:rsidR="00A16CE2">
        <w:t>identified.</w:t>
      </w:r>
    </w:p>
    <w:p w14:paraId="03FD81AE" w14:textId="77777777" w:rsidR="00FD70C3" w:rsidRDefault="00FD70C3" w:rsidP="00FD70C3"/>
    <w:p w14:paraId="709DB4C4" w14:textId="11E2DB9A" w:rsidR="00CE1BD6" w:rsidRDefault="00CE1BD6" w:rsidP="00CE1BD6">
      <w:pPr>
        <w:pStyle w:val="Heading1"/>
      </w:pPr>
      <w:r>
        <w:br w:type="page"/>
      </w:r>
      <w:bookmarkStart w:id="15" w:name="_Toc159773983"/>
      <w:r w:rsidR="00A16CE2">
        <w:lastRenderedPageBreak/>
        <w:t>Acronyms</w:t>
      </w:r>
      <w:bookmarkEnd w:id="15"/>
    </w:p>
    <w:p w14:paraId="322E4203" w14:textId="4BD662DC" w:rsidR="00A16CE2" w:rsidRDefault="00A16CE2" w:rsidP="00A16CE2">
      <w:pPr>
        <w:numPr>
          <w:ilvl w:val="0"/>
          <w:numId w:val="48"/>
        </w:numPr>
      </w:pPr>
      <w:r>
        <w:t>BXE – Boolean Expression Evaluator</w:t>
      </w:r>
    </w:p>
    <w:p w14:paraId="3A50892E" w14:textId="1CD2330B" w:rsidR="00A16CE2" w:rsidRDefault="000C0640" w:rsidP="00A16CE2">
      <w:pPr>
        <w:numPr>
          <w:ilvl w:val="0"/>
          <w:numId w:val="48"/>
        </w:numPr>
      </w:pPr>
      <w:r>
        <w:t>KFP – Kung-Fu Programmers</w:t>
      </w:r>
    </w:p>
    <w:p w14:paraId="713BD119" w14:textId="40BF0370" w:rsidR="000C0640" w:rsidRPr="00A16CE2" w:rsidRDefault="000C0640" w:rsidP="00A16CE2">
      <w:pPr>
        <w:numPr>
          <w:ilvl w:val="0"/>
          <w:numId w:val="48"/>
        </w:numPr>
      </w:pPr>
      <w:r>
        <w:t>KU SoE – University of Kansas, School of Engineering</w:t>
      </w:r>
    </w:p>
    <w:p w14:paraId="75C4039F" w14:textId="77777777" w:rsidR="00CE1BD6" w:rsidRDefault="00CE1BD6" w:rsidP="00CE1BD6"/>
    <w:p w14:paraId="55B1DD8D" w14:textId="66B4705D" w:rsidR="00CE1BD6" w:rsidRDefault="00CE1BD6" w:rsidP="00CE1BD6">
      <w:pPr>
        <w:pStyle w:val="Heading1"/>
      </w:pPr>
      <w:r>
        <w:br w:type="page"/>
      </w:r>
      <w:bookmarkStart w:id="16" w:name="_Toc159773984"/>
      <w:r w:rsidR="0076276F">
        <w:lastRenderedPageBreak/>
        <w:t>Abbreviations</w:t>
      </w:r>
      <w:bookmarkEnd w:id="16"/>
    </w:p>
    <w:p w14:paraId="5A9883B2" w14:textId="309BF21A" w:rsidR="0076276F" w:rsidRPr="0076276F" w:rsidRDefault="0076276F" w:rsidP="0076276F">
      <w:pPr>
        <w:numPr>
          <w:ilvl w:val="0"/>
          <w:numId w:val="49"/>
        </w:numPr>
      </w:pPr>
      <w:r>
        <w:t>EECS Dept. – Electrical Engineering and Computer Science Department</w:t>
      </w:r>
    </w:p>
    <w:p w14:paraId="5C16BD6D" w14:textId="77777777" w:rsidR="00CE1BD6" w:rsidRDefault="00CE1BD6" w:rsidP="00CE1BD6"/>
    <w:p w14:paraId="64B8EAFC" w14:textId="77777777" w:rsidR="00CE1BD6" w:rsidRPr="00CE1BD6" w:rsidRDefault="00CE1BD6" w:rsidP="00CE1BD6"/>
    <w:sectPr w:rsidR="00CE1BD6" w:rsidRPr="00CE1BD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1FBB" w14:textId="77777777" w:rsidR="00BE4D99" w:rsidRDefault="00BE4D99">
      <w:pPr>
        <w:spacing w:line="240" w:lineRule="auto"/>
      </w:pPr>
      <w:r>
        <w:separator/>
      </w:r>
    </w:p>
  </w:endnote>
  <w:endnote w:type="continuationSeparator" w:id="0">
    <w:p w14:paraId="6E382C70" w14:textId="77777777" w:rsidR="00BE4D99" w:rsidRDefault="00BE4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D2B9" w14:textId="77777777" w:rsidR="00C251DF" w:rsidRDefault="00C251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E8F9AC" w14:textId="77777777" w:rsidR="00C251DF" w:rsidRDefault="00C251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ECC923" w14:paraId="1B93031A" w14:textId="77777777" w:rsidTr="10ECC923">
      <w:trPr>
        <w:trHeight w:val="300"/>
      </w:trPr>
      <w:tc>
        <w:tcPr>
          <w:tcW w:w="3120" w:type="dxa"/>
        </w:tcPr>
        <w:p w14:paraId="476D3E94" w14:textId="2B6C7FEF" w:rsidR="10ECC923" w:rsidRDefault="10ECC923" w:rsidP="10ECC923">
          <w:pPr>
            <w:pStyle w:val="Header"/>
            <w:ind w:left="-115"/>
          </w:pPr>
        </w:p>
      </w:tc>
      <w:tc>
        <w:tcPr>
          <w:tcW w:w="3120" w:type="dxa"/>
        </w:tcPr>
        <w:p w14:paraId="3D41EA40" w14:textId="7387C9F1" w:rsidR="10ECC923" w:rsidRDefault="10ECC923" w:rsidP="10ECC923">
          <w:pPr>
            <w:pStyle w:val="Header"/>
            <w:jc w:val="center"/>
          </w:pPr>
        </w:p>
      </w:tc>
      <w:tc>
        <w:tcPr>
          <w:tcW w:w="3120" w:type="dxa"/>
        </w:tcPr>
        <w:p w14:paraId="55D615A6" w14:textId="30E00421" w:rsidR="10ECC923" w:rsidRDefault="10ECC923" w:rsidP="10ECC923">
          <w:pPr>
            <w:pStyle w:val="Header"/>
            <w:ind w:right="-115"/>
            <w:jc w:val="right"/>
          </w:pPr>
        </w:p>
      </w:tc>
    </w:tr>
  </w:tbl>
  <w:p w14:paraId="537AC510" w14:textId="6ECBEDAC" w:rsidR="10ECC923" w:rsidRDefault="10ECC923" w:rsidP="10ECC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51DF" w14:paraId="471B5F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41E3F8" w14:textId="77777777" w:rsidR="00C251DF" w:rsidRDefault="00C251DF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D35FBD" w14:textId="4153CA21" w:rsidR="00C251DF" w:rsidRDefault="00C251DF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7837E3">
            <w:t>Kung-Fu Programmers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23CDB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0C8371" w14:textId="77777777" w:rsidR="00C251DF" w:rsidRDefault="00C251D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14:paraId="0020A0AB" w14:textId="77777777" w:rsidR="00C251DF" w:rsidRDefault="00C251D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97F7" w14:textId="77777777" w:rsidR="00C251DF" w:rsidRDefault="00C251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6C90" w14:textId="77777777" w:rsidR="00BE4D99" w:rsidRDefault="00BE4D99">
      <w:pPr>
        <w:spacing w:line="240" w:lineRule="auto"/>
      </w:pPr>
      <w:r>
        <w:separator/>
      </w:r>
    </w:p>
  </w:footnote>
  <w:footnote w:type="continuationSeparator" w:id="0">
    <w:p w14:paraId="3D8A5A32" w14:textId="77777777" w:rsidR="00BE4D99" w:rsidRDefault="00BE4D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19E3" w14:textId="77777777" w:rsidR="00C251DF" w:rsidRDefault="00C251DF">
    <w:pPr>
      <w:rPr>
        <w:sz w:val="24"/>
      </w:rPr>
    </w:pPr>
  </w:p>
  <w:p w14:paraId="419C0536" w14:textId="77777777" w:rsidR="00C251DF" w:rsidRDefault="00C251DF">
    <w:pPr>
      <w:pBdr>
        <w:top w:val="single" w:sz="6" w:space="1" w:color="auto"/>
      </w:pBdr>
      <w:rPr>
        <w:sz w:val="24"/>
      </w:rPr>
    </w:pPr>
  </w:p>
  <w:p w14:paraId="1980CA1A" w14:textId="528562A0" w:rsidR="00C251DF" w:rsidRDefault="007837E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Kung-Fu Programmers</w:t>
    </w:r>
  </w:p>
  <w:p w14:paraId="7CD606FB" w14:textId="77777777" w:rsidR="00C251DF" w:rsidRDefault="00C251DF">
    <w:pPr>
      <w:pBdr>
        <w:bottom w:val="single" w:sz="6" w:space="1" w:color="auto"/>
      </w:pBdr>
      <w:jc w:val="right"/>
      <w:rPr>
        <w:sz w:val="24"/>
      </w:rPr>
    </w:pPr>
  </w:p>
  <w:p w14:paraId="39D6CC96" w14:textId="77777777" w:rsidR="00C251DF" w:rsidRDefault="00C251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51DF" w14:paraId="127DE77A" w14:textId="77777777" w:rsidTr="10ECC923">
      <w:tc>
        <w:tcPr>
          <w:tcW w:w="6379" w:type="dxa"/>
        </w:tcPr>
        <w:p w14:paraId="1599C5BF" w14:textId="605F4FB6" w:rsidR="00C251DF" w:rsidRDefault="007837E3">
          <w:r>
            <w:t>Boolean Expression Evaluator</w:t>
          </w:r>
        </w:p>
      </w:tc>
      <w:tc>
        <w:tcPr>
          <w:tcW w:w="3179" w:type="dxa"/>
        </w:tcPr>
        <w:p w14:paraId="4743E390" w14:textId="6A0D6A11" w:rsidR="00C251DF" w:rsidRDefault="00C251DF">
          <w:pPr>
            <w:tabs>
              <w:tab w:val="left" w:pos="1135"/>
            </w:tabs>
            <w:spacing w:before="40"/>
            <w:ind w:right="68"/>
          </w:pPr>
          <w:r>
            <w:t xml:space="preserve"> Version:          1.0</w:t>
          </w:r>
        </w:p>
      </w:tc>
    </w:tr>
    <w:tr w:rsidR="00C251DF" w14:paraId="270BE3A7" w14:textId="77777777" w:rsidTr="10ECC923">
      <w:tc>
        <w:tcPr>
          <w:tcW w:w="6379" w:type="dxa"/>
        </w:tcPr>
        <w:p w14:paraId="0325F6D6" w14:textId="0C9A1EEE" w:rsidR="00C251DF" w:rsidRDefault="0076276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71B3E">
            <w:t>Software Development Plan</w:t>
          </w:r>
          <w:r>
            <w:fldChar w:fldCharType="end"/>
          </w:r>
        </w:p>
      </w:tc>
      <w:tc>
        <w:tcPr>
          <w:tcW w:w="3179" w:type="dxa"/>
        </w:tcPr>
        <w:p w14:paraId="627B161B" w14:textId="2E895B15" w:rsidR="00C251DF" w:rsidRDefault="10ECC923">
          <w:r>
            <w:t xml:space="preserve">  Date: </w:t>
          </w:r>
          <w:r w:rsidR="00523CDB">
            <w:t>25</w:t>
          </w:r>
          <w:r>
            <w:t>/</w:t>
          </w:r>
          <w:r w:rsidR="00523CDB">
            <w:t>Feb</w:t>
          </w:r>
          <w:r>
            <w:t>/24</w:t>
          </w:r>
        </w:p>
      </w:tc>
    </w:tr>
    <w:tr w:rsidR="00C251DF" w14:paraId="5F885081" w14:textId="77777777" w:rsidTr="10ECC923">
      <w:tc>
        <w:tcPr>
          <w:tcW w:w="9558" w:type="dxa"/>
          <w:gridSpan w:val="2"/>
        </w:tcPr>
        <w:p w14:paraId="0E293FFC" w14:textId="47A584C0" w:rsidR="00C251DF" w:rsidRDefault="00523CDB">
          <w:r>
            <w:t>Glossary</w:t>
          </w:r>
        </w:p>
      </w:tc>
    </w:tr>
  </w:tbl>
  <w:p w14:paraId="0B855A48" w14:textId="77777777" w:rsidR="00C251DF" w:rsidRDefault="00C25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693B" w14:textId="77777777" w:rsidR="00C251DF" w:rsidRDefault="00C25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6F48BB"/>
    <w:multiLevelType w:val="hybridMultilevel"/>
    <w:tmpl w:val="EB14F5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AA30D3"/>
    <w:multiLevelType w:val="hybridMultilevel"/>
    <w:tmpl w:val="9FAC261E"/>
    <w:lvl w:ilvl="0" w:tplc="DA742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AE4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40E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E20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AB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0B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6B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E3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2E2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AA863F7"/>
    <w:multiLevelType w:val="hybridMultilevel"/>
    <w:tmpl w:val="FB16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C4078A"/>
    <w:multiLevelType w:val="hybridMultilevel"/>
    <w:tmpl w:val="BEEE21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325040A"/>
    <w:multiLevelType w:val="multilevel"/>
    <w:tmpl w:val="5F8264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2CD51E21"/>
    <w:multiLevelType w:val="hybridMultilevel"/>
    <w:tmpl w:val="42D0818E"/>
    <w:lvl w:ilvl="0" w:tplc="99AC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A47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709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C69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6A61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285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4A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D0C4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CC5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8F00EBD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2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66C64DC"/>
    <w:multiLevelType w:val="hybridMultilevel"/>
    <w:tmpl w:val="3FEA444E"/>
    <w:lvl w:ilvl="0" w:tplc="E39C6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EAE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02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16DC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E9C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F022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6C6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8D1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8A2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C71487D"/>
    <w:multiLevelType w:val="hybridMultilevel"/>
    <w:tmpl w:val="5D74A4B6"/>
    <w:lvl w:ilvl="0" w:tplc="6C0A3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605A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C4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81F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4AAF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CC2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AB0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064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DAAE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44278A"/>
    <w:multiLevelType w:val="hybridMultilevel"/>
    <w:tmpl w:val="4350CC8A"/>
    <w:lvl w:ilvl="0" w:tplc="516AB4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C4E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00D8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00D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FA37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503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EC4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3E0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DF41E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7493935"/>
    <w:multiLevelType w:val="hybridMultilevel"/>
    <w:tmpl w:val="D328657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4919C7"/>
    <w:multiLevelType w:val="singleLevel"/>
    <w:tmpl w:val="5BCAB1F8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Arial" w:hAnsi="Arial" w:hint="default"/>
        <w:sz w:val="16"/>
      </w:rPr>
    </w:lvl>
  </w:abstractNum>
  <w:abstractNum w:abstractNumId="43" w15:restartNumberingAfterBreak="0">
    <w:nsid w:val="76DC25F5"/>
    <w:multiLevelType w:val="hybridMultilevel"/>
    <w:tmpl w:val="D820D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579754102">
    <w:abstractNumId w:val="0"/>
  </w:num>
  <w:num w:numId="2" w16cid:durableId="9394110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447966280">
    <w:abstractNumId w:val="38"/>
  </w:num>
  <w:num w:numId="4" w16cid:durableId="567812477">
    <w:abstractNumId w:val="6"/>
  </w:num>
  <w:num w:numId="5" w16cid:durableId="2090957278">
    <w:abstractNumId w:val="11"/>
  </w:num>
  <w:num w:numId="6" w16cid:durableId="51537569">
    <w:abstractNumId w:val="31"/>
  </w:num>
  <w:num w:numId="7" w16cid:durableId="1865049946">
    <w:abstractNumId w:val="37"/>
  </w:num>
  <w:num w:numId="8" w16cid:durableId="115248188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 w16cid:durableId="395788055">
    <w:abstractNumId w:val="34"/>
  </w:num>
  <w:num w:numId="10" w16cid:durableId="236597720">
    <w:abstractNumId w:val="32"/>
  </w:num>
  <w:num w:numId="11" w16cid:durableId="1659993692">
    <w:abstractNumId w:val="4"/>
  </w:num>
  <w:num w:numId="12" w16cid:durableId="1631007931">
    <w:abstractNumId w:val="22"/>
  </w:num>
  <w:num w:numId="13" w16cid:durableId="732436484">
    <w:abstractNumId w:val="44"/>
  </w:num>
  <w:num w:numId="14" w16cid:durableId="112214424">
    <w:abstractNumId w:val="30"/>
  </w:num>
  <w:num w:numId="15" w16cid:durableId="331497601">
    <w:abstractNumId w:val="29"/>
  </w:num>
  <w:num w:numId="16" w16cid:durableId="139192328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 w16cid:durableId="1974090112">
    <w:abstractNumId w:val="2"/>
  </w:num>
  <w:num w:numId="18" w16cid:durableId="718479416">
    <w:abstractNumId w:val="41"/>
  </w:num>
  <w:num w:numId="19" w16cid:durableId="1034496887">
    <w:abstractNumId w:val="7"/>
  </w:num>
  <w:num w:numId="20" w16cid:durableId="707074683">
    <w:abstractNumId w:val="23"/>
  </w:num>
  <w:num w:numId="21" w16cid:durableId="214200204">
    <w:abstractNumId w:val="21"/>
  </w:num>
  <w:num w:numId="22" w16cid:durableId="664942323">
    <w:abstractNumId w:val="40"/>
  </w:num>
  <w:num w:numId="23" w16cid:durableId="1020425841">
    <w:abstractNumId w:val="20"/>
  </w:num>
  <w:num w:numId="24" w16cid:durableId="308902658">
    <w:abstractNumId w:val="13"/>
  </w:num>
  <w:num w:numId="25" w16cid:durableId="1232735486">
    <w:abstractNumId w:val="39"/>
  </w:num>
  <w:num w:numId="26" w16cid:durableId="700545506">
    <w:abstractNumId w:val="27"/>
  </w:num>
  <w:num w:numId="27" w16cid:durableId="471412821">
    <w:abstractNumId w:val="16"/>
  </w:num>
  <w:num w:numId="28" w16cid:durableId="1485002924">
    <w:abstractNumId w:val="25"/>
  </w:num>
  <w:num w:numId="29" w16cid:durableId="1995450421">
    <w:abstractNumId w:val="19"/>
  </w:num>
  <w:num w:numId="30" w16cid:durableId="921790859">
    <w:abstractNumId w:val="36"/>
  </w:num>
  <w:num w:numId="31" w16cid:durableId="1219979924">
    <w:abstractNumId w:val="12"/>
  </w:num>
  <w:num w:numId="32" w16cid:durableId="1923678393">
    <w:abstractNumId w:val="10"/>
  </w:num>
  <w:num w:numId="33" w16cid:durableId="1509170495">
    <w:abstractNumId w:val="8"/>
  </w:num>
  <w:num w:numId="34" w16cid:durableId="883444713">
    <w:abstractNumId w:val="33"/>
  </w:num>
  <w:num w:numId="35" w16cid:durableId="1618298089">
    <w:abstractNumId w:val="18"/>
  </w:num>
  <w:num w:numId="36" w16cid:durableId="1868056350">
    <w:abstractNumId w:val="26"/>
  </w:num>
  <w:num w:numId="37" w16cid:durableId="234171024">
    <w:abstractNumId w:val="5"/>
  </w:num>
  <w:num w:numId="38" w16cid:durableId="41753976">
    <w:abstractNumId w:val="28"/>
  </w:num>
  <w:num w:numId="39" w16cid:durableId="1022630011">
    <w:abstractNumId w:val="15"/>
  </w:num>
  <w:num w:numId="40" w16cid:durableId="1318151793">
    <w:abstractNumId w:val="3"/>
  </w:num>
  <w:num w:numId="41" w16cid:durableId="1177579113">
    <w:abstractNumId w:val="35"/>
  </w:num>
  <w:num w:numId="42" w16cid:durableId="344016416">
    <w:abstractNumId w:val="45"/>
  </w:num>
  <w:num w:numId="43" w16cid:durableId="157766973">
    <w:abstractNumId w:val="24"/>
  </w:num>
  <w:num w:numId="44" w16cid:durableId="1179733301">
    <w:abstractNumId w:val="42"/>
  </w:num>
  <w:num w:numId="45" w16cid:durableId="688067927">
    <w:abstractNumId w:val="9"/>
  </w:num>
  <w:num w:numId="46" w16cid:durableId="1333414133">
    <w:abstractNumId w:val="17"/>
  </w:num>
  <w:num w:numId="47" w16cid:durableId="15964805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184126681">
    <w:abstractNumId w:val="14"/>
  </w:num>
  <w:num w:numId="49" w16cid:durableId="127791209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xNTAyNTcAss2NzZR0lIJTi4sz8/NACgxrAdzwmuEsAAAA"/>
  </w:docVars>
  <w:rsids>
    <w:rsidRoot w:val="00771B3E"/>
    <w:rsid w:val="000C0640"/>
    <w:rsid w:val="000D4BF4"/>
    <w:rsid w:val="000E584D"/>
    <w:rsid w:val="001B5776"/>
    <w:rsid w:val="0027195A"/>
    <w:rsid w:val="002733AF"/>
    <w:rsid w:val="002E00B0"/>
    <w:rsid w:val="003475E7"/>
    <w:rsid w:val="003C4C25"/>
    <w:rsid w:val="0041510F"/>
    <w:rsid w:val="00443638"/>
    <w:rsid w:val="00464B2D"/>
    <w:rsid w:val="00523CDB"/>
    <w:rsid w:val="0055366D"/>
    <w:rsid w:val="005F4551"/>
    <w:rsid w:val="006C389F"/>
    <w:rsid w:val="00706C70"/>
    <w:rsid w:val="00743A71"/>
    <w:rsid w:val="0076276F"/>
    <w:rsid w:val="00771B3E"/>
    <w:rsid w:val="007837E3"/>
    <w:rsid w:val="007C3D01"/>
    <w:rsid w:val="00821282"/>
    <w:rsid w:val="00854BCD"/>
    <w:rsid w:val="008E6895"/>
    <w:rsid w:val="008F0287"/>
    <w:rsid w:val="00A16CE2"/>
    <w:rsid w:val="00A20980"/>
    <w:rsid w:val="00AD5525"/>
    <w:rsid w:val="00B02F5A"/>
    <w:rsid w:val="00B90F60"/>
    <w:rsid w:val="00BE4D99"/>
    <w:rsid w:val="00C13AF5"/>
    <w:rsid w:val="00C251DF"/>
    <w:rsid w:val="00C26778"/>
    <w:rsid w:val="00C34278"/>
    <w:rsid w:val="00CB357F"/>
    <w:rsid w:val="00CE1BD6"/>
    <w:rsid w:val="00D33F47"/>
    <w:rsid w:val="00D62F3F"/>
    <w:rsid w:val="00D657D3"/>
    <w:rsid w:val="00DC2712"/>
    <w:rsid w:val="00E1350F"/>
    <w:rsid w:val="00E31ED4"/>
    <w:rsid w:val="00E918C5"/>
    <w:rsid w:val="00F257A7"/>
    <w:rsid w:val="00F449DD"/>
    <w:rsid w:val="00F54C5C"/>
    <w:rsid w:val="00F7431B"/>
    <w:rsid w:val="00FC60CB"/>
    <w:rsid w:val="00FD70C3"/>
    <w:rsid w:val="1012B911"/>
    <w:rsid w:val="10ECC923"/>
    <w:rsid w:val="1A2D6909"/>
    <w:rsid w:val="3C4F1B13"/>
    <w:rsid w:val="585B7000"/>
    <w:rsid w:val="6896911B"/>
    <w:rsid w:val="6FBFD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5C7BE"/>
  <w15:chartTrackingRefBased/>
  <w15:docId w15:val="{BEAF01F9-EE54-4C63-8C6F-7E5F5DAB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link w:val="Title"/>
    <w:rsid w:val="00F7431B"/>
    <w:rPr>
      <w:rFonts w:ascii="Arial" w:hAnsi="Arial"/>
      <w:b/>
      <w:sz w:val="36"/>
    </w:rPr>
  </w:style>
  <w:style w:type="character" w:customStyle="1" w:styleId="Heading1Char">
    <w:name w:val="Heading 1 Char"/>
    <w:link w:val="Heading1"/>
    <w:rsid w:val="00FD70C3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FD70C3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rsid w:val="00FD7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sd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368652-30b7-403a-9b02-8b0663fbc4b5" xsi:nil="true"/>
    <lcf76f155ced4ddcb4097134ff3c332f xmlns="ff51b768-b286-48f3-864e-18f827f5bd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1C9E277F60144FB87E7660CBC234BF" ma:contentTypeVersion="9" ma:contentTypeDescription="Create a new document." ma:contentTypeScope="" ma:versionID="2bc538701a90f14b1fd8bb798f34e44d">
  <xsd:schema xmlns:xsd="http://www.w3.org/2001/XMLSchema" xmlns:xs="http://www.w3.org/2001/XMLSchema" xmlns:p="http://schemas.microsoft.com/office/2006/metadata/properties" xmlns:ns2="ff51b768-b286-48f3-864e-18f827f5bd10" xmlns:ns3="52368652-30b7-403a-9b02-8b0663fbc4b5" targetNamespace="http://schemas.microsoft.com/office/2006/metadata/properties" ma:root="true" ma:fieldsID="7d95d5727f302553bc8c6a781953a6e6" ns2:_="" ns3:_="">
    <xsd:import namespace="ff51b768-b286-48f3-864e-18f827f5bd10"/>
    <xsd:import namespace="52368652-30b7-403a-9b02-8b0663fbc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51b768-b286-48f3-864e-18f827f5b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68652-30b7-403a-9b02-8b0663fbc4b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82eddb4-5a61-4ae3-abad-8d38c7eae9d2}" ma:internalName="TaxCatchAll" ma:showField="CatchAllData" ma:web="52368652-30b7-403a-9b02-8b0663fbc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A8AD67-1D13-4288-8D2E-D6A5D72335D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f51b768-b286-48f3-864e-18f827f5bd10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52368652-30b7-403a-9b02-8b0663fbc4b5"/>
  </ds:schemaRefs>
</ds:datastoreItem>
</file>

<file path=customXml/itemProps2.xml><?xml version="1.0" encoding="utf-8"?>
<ds:datastoreItem xmlns:ds="http://schemas.openxmlformats.org/officeDocument/2006/customXml" ds:itemID="{0FF45634-F406-477A-A7B1-8A7AA88AD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51b768-b286-48f3-864e-18f827f5bd10"/>
    <ds:schemaRef ds:uri="52368652-30b7-403a-9b02-8b0663fbc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F81146-9B90-4FD2-8CCA-96B1F7A467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upedu_sdp.dot</Template>
  <TotalTime>17</TotalTime>
  <Pages>7</Pages>
  <Words>377</Words>
  <Characters>2151</Characters>
  <Application>Microsoft Office Word</Application>
  <DocSecurity>0</DocSecurity>
  <Lines>17</Lines>
  <Paragraphs>5</Paragraphs>
  <ScaleCrop>false</ScaleCrop>
  <Company>&lt;Company Name&gt;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hossai</dc:creator>
  <cp:keywords/>
  <dc:description/>
  <cp:lastModifiedBy>Schmidt, Stephen M</cp:lastModifiedBy>
  <cp:revision>24</cp:revision>
  <cp:lastPrinted>1900-01-01T06:00:00Z</cp:lastPrinted>
  <dcterms:created xsi:type="dcterms:W3CDTF">2024-02-23T02:15:00Z</dcterms:created>
  <dcterms:modified xsi:type="dcterms:W3CDTF">2024-02-25T23:19:00Z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0x0101001A1C9E277F60144FB87E7660CBC234BF</vt:lpwstr>
  </property>
</Properties>
</file>